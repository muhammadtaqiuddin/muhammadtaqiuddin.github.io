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158A1" w:rsidRPr="00D158A1" w:rsidRDefault="00525019" w:rsidP="00D158A1">
      <w:pPr>
        <w:rPr>
          <w:lang w:val="en-US"/>
        </w:rPr>
      </w:pPr>
      <w:r w:rsidRPr="003D0489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1694180</wp:posOffset>
                </wp:positionV>
                <wp:extent cx="6572250" cy="805815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0" cy="8058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0489" w:rsidRPr="001D48B7" w:rsidRDefault="004E2C6E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:rsidR="003D0489" w:rsidRPr="00D11747" w:rsidRDefault="00926441" w:rsidP="003D048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Currently working as an Associate Network Infrastructure Engineer looking to transition to a career in cloud computing. </w:t>
                            </w:r>
                            <w:r w:rsidRPr="0092644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An </w:t>
                            </w:r>
                            <w:proofErr w:type="spellStart"/>
                            <w:r w:rsidRPr="00926441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organised</w:t>
                            </w:r>
                            <w:proofErr w:type="spellEnd"/>
                            <w:r w:rsidRPr="00926441">
                              <w:rPr>
                                <w:sz w:val="24"/>
                                <w:szCs w:val="24"/>
                                <w:lang w:val="en-US"/>
                              </w:rPr>
                              <w:t>, versatile, efficient &amp; reliable team player who works tirelessly in any given role. Maintaining a positive attitude was a forte even with constant challenges up ahead.</w:t>
                            </w:r>
                          </w:p>
                          <w:p w:rsidR="005A2B91" w:rsidRPr="005A2B91" w:rsidRDefault="005A2B91" w:rsidP="005A2B9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C62F7C" w:rsidTr="005A54E4">
                              <w:trPr>
                                <w:trHeight w:val="1081"/>
                              </w:trPr>
                              <w:tc>
                                <w:tcPr>
                                  <w:tcW w:w="4696" w:type="dxa"/>
                                </w:tcPr>
                                <w:p w:rsidR="00C96AE3" w:rsidRPr="00C96AE3" w:rsidRDefault="00926441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AWS</w:t>
                                  </w:r>
                                </w:p>
                                <w:p w:rsidR="00C96AE3" w:rsidRPr="00C96AE3" w:rsidRDefault="00926441" w:rsidP="00C96AE3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Linux</w:t>
                                  </w:r>
                                </w:p>
                                <w:p w:rsidR="004A044F" w:rsidRPr="005A54E4" w:rsidRDefault="00525019" w:rsidP="005A54E4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HTML/CSS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:rsidR="000F34B6" w:rsidRDefault="00642914" w:rsidP="004C62F9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Docker</w:t>
                                  </w:r>
                                </w:p>
                                <w:p w:rsidR="004C62F9" w:rsidRDefault="00525019" w:rsidP="004C62F9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Python</w:t>
                                  </w:r>
                                  <w:proofErr w:type="spellEnd"/>
                                </w:p>
                                <w:p w:rsidR="003C2A19" w:rsidRPr="004C62F9" w:rsidRDefault="003C2A19" w:rsidP="004C62F9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UI/UX design</w:t>
                                  </w:r>
                                </w:p>
                              </w:tc>
                            </w:tr>
                          </w:tbl>
                          <w:p w:rsidR="00D11747" w:rsidRPr="00D11747" w:rsidRDefault="00D11747" w:rsidP="00C62F7C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:rsidR="004E2C6E" w:rsidRDefault="004E2C6E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441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NTT Singapore Solutions Pte. Ltd.</w:t>
                            </w:r>
                          </w:p>
                          <w:p w:rsidR="00D11747" w:rsidRPr="004E2C6E" w:rsidRDefault="00926441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441">
                              <w:rPr>
                                <w:sz w:val="24"/>
                                <w:szCs w:val="24"/>
                                <w:lang w:val="en-US"/>
                              </w:rPr>
                              <w:t>Associate Network Infrastructure Engineer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– August 2019 to Present</w:t>
                            </w:r>
                          </w:p>
                          <w:p w:rsidR="00926441" w:rsidRPr="00926441" w:rsidRDefault="00926441" w:rsidP="009264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264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Perform network migration/ cutovers for companies.</w:t>
                            </w:r>
                          </w:p>
                          <w:p w:rsidR="00926441" w:rsidRPr="00926441" w:rsidRDefault="00926441" w:rsidP="009264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264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Perform</w:t>
                            </w:r>
                            <w:proofErr w:type="spellEnd"/>
                            <w:r w:rsidRPr="009264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version </w:t>
                            </w:r>
                            <w:proofErr w:type="spellStart"/>
                            <w:r w:rsidRPr="009264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upgrade</w:t>
                            </w:r>
                            <w:proofErr w:type="spellEnd"/>
                            <w:r w:rsidRPr="009264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and advice security enhancement for outdated network devices.</w:t>
                            </w:r>
                          </w:p>
                          <w:p w:rsidR="00926441" w:rsidRPr="00926441" w:rsidRDefault="00926441" w:rsidP="009264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264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Site deployment of IP phones, configuration and firmware upgrade.</w:t>
                            </w:r>
                          </w:p>
                          <w:p w:rsidR="00926441" w:rsidRPr="00926441" w:rsidRDefault="00926441" w:rsidP="0092644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16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926441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Assist in troubleshooting network problems onsite/ deployment.</w:t>
                            </w:r>
                          </w:p>
                          <w:p w:rsidR="00D11747" w:rsidRPr="00D11747" w:rsidRDefault="004A044F" w:rsidP="00D11747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:rsidR="00926441" w:rsidRPr="00C4583D" w:rsidRDefault="00926441" w:rsidP="00D1174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58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AWS Certified Solutions Architect – Associate</w:t>
                            </w:r>
                          </w:p>
                          <w:p w:rsidR="004A044F" w:rsidRDefault="004A044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Issued by Amazon Web Services on 28 April 2020. Expires on 28 April 2023</w:t>
                            </w:r>
                          </w:p>
                          <w:p w:rsidR="004A044F" w:rsidRDefault="004A044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4A044F" w:rsidRPr="00C4583D" w:rsidRDefault="004A044F" w:rsidP="00D11747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4583D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Cisco Certified Network Associate Routing and Switching (CCNA Routing and Switching)</w:t>
                            </w:r>
                          </w:p>
                          <w:p w:rsidR="004A044F" w:rsidRDefault="004A044F" w:rsidP="00D1174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A044F">
                              <w:rPr>
                                <w:sz w:val="24"/>
                                <w:szCs w:val="24"/>
                                <w:lang w:val="en-US"/>
                              </w:rPr>
                              <w:t>Issued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by Cisco</w:t>
                            </w:r>
                            <w:r w:rsidRPr="004A044F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on 9 October 2019. Expires on 9 April 2023</w:t>
                            </w:r>
                          </w:p>
                          <w:p w:rsidR="00C62F7C" w:rsidRPr="00D11747" w:rsidRDefault="004E2C6E" w:rsidP="00C62F7C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4E2C6E" w:rsidRDefault="004E2C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2C6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University of London</w:t>
                            </w:r>
                            <w:r w:rsidRPr="004E2C6E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Pr="004E2C6E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</w:t>
                            </w:r>
                            <w:r w:rsidR="00EB524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="00EB524E">
                              <w:rPr>
                                <w:sz w:val="24"/>
                                <w:szCs w:val="24"/>
                                <w:lang w:val="en-US"/>
                              </w:rPr>
                              <w:t>Honours</w:t>
                            </w:r>
                            <w:proofErr w:type="spellEnd"/>
                            <w:r w:rsidR="00EB524E">
                              <w:rPr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  <w:r w:rsidRPr="004E2C6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Computing and Information Systems</w:t>
                            </w:r>
                          </w:p>
                          <w:p w:rsidR="004E2C6E" w:rsidRPr="004E2C6E" w:rsidRDefault="004E2C6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2016 - 2019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br/>
                            </w:r>
                            <w:r w:rsidRPr="004E2C6E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Graduated with Second Class Honours (Upper Division)</w:t>
                            </w:r>
                          </w:p>
                          <w:p w:rsidR="004E2C6E" w:rsidRPr="004E2C6E" w:rsidRDefault="004E2C6E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4E2C6E">
                              <w:rPr>
                                <w:b/>
                                <w:lang w:val="en-US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31.9pt;margin-top:133.4pt;width:517.5pt;height:634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" filled="f" stroked="f">
                <v:textbox>
                  <w:txbxContent>
                    <w:p w:rsidR="003D0489" w:rsidRPr="001D48B7" w:rsidRDefault="004E2C6E" w:rsidP="005A2B9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  <w:p w:rsidR="003D0489" w:rsidRPr="00D11747" w:rsidRDefault="00926441" w:rsidP="003D0489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Currently working as an Associate Network Infrastructure Engineer looking to transition to a career in cloud computing. </w:t>
                      </w:r>
                      <w:r w:rsidRPr="00926441">
                        <w:rPr>
                          <w:sz w:val="24"/>
                          <w:szCs w:val="24"/>
                          <w:lang w:val="en-US"/>
                        </w:rPr>
                        <w:t xml:space="preserve">An </w:t>
                      </w:r>
                      <w:proofErr w:type="spellStart"/>
                      <w:r w:rsidRPr="00926441">
                        <w:rPr>
                          <w:sz w:val="24"/>
                          <w:szCs w:val="24"/>
                          <w:lang w:val="en-US"/>
                        </w:rPr>
                        <w:t>organised</w:t>
                      </w:r>
                      <w:proofErr w:type="spellEnd"/>
                      <w:r w:rsidRPr="00926441">
                        <w:rPr>
                          <w:sz w:val="24"/>
                          <w:szCs w:val="24"/>
                          <w:lang w:val="en-US"/>
                        </w:rPr>
                        <w:t>, versatile, efficient &amp; reliable team player who works tirelessly in any given role. Maintaining a positive attitude was a forte even with constant challenges up ahead.</w:t>
                      </w:r>
                    </w:p>
                    <w:p w:rsidR="005A2B91" w:rsidRPr="005A2B91" w:rsidRDefault="005A2B91" w:rsidP="005A2B91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C62F7C" w:rsidTr="005A54E4">
                        <w:trPr>
                          <w:trHeight w:val="1081"/>
                        </w:trPr>
                        <w:tc>
                          <w:tcPr>
                            <w:tcW w:w="4696" w:type="dxa"/>
                          </w:tcPr>
                          <w:p w:rsidR="00C96AE3" w:rsidRPr="00C96AE3" w:rsidRDefault="00926441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AWS</w:t>
                            </w:r>
                          </w:p>
                          <w:p w:rsidR="00C96AE3" w:rsidRPr="00C96AE3" w:rsidRDefault="00926441" w:rsidP="00C96AE3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Linux</w:t>
                            </w:r>
                          </w:p>
                          <w:p w:rsidR="004A044F" w:rsidRPr="005A54E4" w:rsidRDefault="00525019" w:rsidP="005A54E4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HTML/CSS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:rsidR="000F34B6" w:rsidRDefault="00642914" w:rsidP="004C62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Docker</w:t>
                            </w:r>
                          </w:p>
                          <w:p w:rsidR="004C62F9" w:rsidRDefault="00525019" w:rsidP="004C62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Python</w:t>
                            </w:r>
                            <w:proofErr w:type="spellEnd"/>
                          </w:p>
                          <w:p w:rsidR="003C2A19" w:rsidRPr="004C62F9" w:rsidRDefault="003C2A19" w:rsidP="004C62F9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UI/UX design</w:t>
                            </w:r>
                          </w:p>
                        </w:tc>
                      </w:tr>
                    </w:tbl>
                    <w:p w:rsidR="00D11747" w:rsidRPr="00D11747" w:rsidRDefault="00D11747" w:rsidP="00C62F7C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:rsidR="004E2C6E" w:rsidRDefault="004E2C6E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6441">
                        <w:rPr>
                          <w:b/>
                          <w:sz w:val="24"/>
                          <w:szCs w:val="24"/>
                          <w:lang w:val="en-US"/>
                        </w:rPr>
                        <w:t>NTT Singapore Solutions Pte. Ltd.</w:t>
                      </w:r>
                    </w:p>
                    <w:p w:rsidR="00D11747" w:rsidRPr="004E2C6E" w:rsidRDefault="00926441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26441">
                        <w:rPr>
                          <w:sz w:val="24"/>
                          <w:szCs w:val="24"/>
                          <w:lang w:val="en-US"/>
                        </w:rPr>
                        <w:t>Associate Network Infrastructure Engineer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– August 2019 to Present</w:t>
                      </w:r>
                    </w:p>
                    <w:p w:rsidR="00926441" w:rsidRPr="00926441" w:rsidRDefault="00926441" w:rsidP="009264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26441">
                        <w:rPr>
                          <w:rFonts w:cstheme="minorHAnsi"/>
                          <w:sz w:val="24"/>
                          <w:szCs w:val="24"/>
                        </w:rPr>
                        <w:t>Perform network migration/ cutovers for companies.</w:t>
                      </w:r>
                    </w:p>
                    <w:p w:rsidR="00926441" w:rsidRPr="00926441" w:rsidRDefault="00926441" w:rsidP="009264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926441">
                        <w:rPr>
                          <w:rFonts w:cstheme="minorHAnsi"/>
                          <w:sz w:val="24"/>
                          <w:szCs w:val="24"/>
                        </w:rPr>
                        <w:t>Perform</w:t>
                      </w:r>
                      <w:proofErr w:type="spellEnd"/>
                      <w:r w:rsidRPr="00926441">
                        <w:rPr>
                          <w:rFonts w:cstheme="minorHAnsi"/>
                          <w:sz w:val="24"/>
                          <w:szCs w:val="24"/>
                        </w:rPr>
                        <w:t xml:space="preserve"> version </w:t>
                      </w:r>
                      <w:proofErr w:type="spellStart"/>
                      <w:r w:rsidRPr="00926441">
                        <w:rPr>
                          <w:rFonts w:cstheme="minorHAnsi"/>
                          <w:sz w:val="24"/>
                          <w:szCs w:val="24"/>
                        </w:rPr>
                        <w:t>upgrade</w:t>
                      </w:r>
                      <w:proofErr w:type="spellEnd"/>
                      <w:r w:rsidRPr="00926441">
                        <w:rPr>
                          <w:rFonts w:cstheme="minorHAnsi"/>
                          <w:sz w:val="24"/>
                          <w:szCs w:val="24"/>
                        </w:rPr>
                        <w:t xml:space="preserve"> and advice security enhancement for outdated network devices.</w:t>
                      </w:r>
                    </w:p>
                    <w:p w:rsidR="00926441" w:rsidRPr="00926441" w:rsidRDefault="00926441" w:rsidP="009264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26441">
                        <w:rPr>
                          <w:rFonts w:cstheme="minorHAnsi"/>
                          <w:sz w:val="24"/>
                          <w:szCs w:val="24"/>
                        </w:rPr>
                        <w:t>Site deployment of IP phones, configuration and firmware upgrade.</w:t>
                      </w:r>
                    </w:p>
                    <w:p w:rsidR="00926441" w:rsidRPr="00926441" w:rsidRDefault="00926441" w:rsidP="0092644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16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926441">
                        <w:rPr>
                          <w:rFonts w:cstheme="minorHAnsi"/>
                          <w:sz w:val="24"/>
                          <w:szCs w:val="24"/>
                        </w:rPr>
                        <w:t>Assist in troubleshooting network problems onsite/ deployment.</w:t>
                      </w:r>
                    </w:p>
                    <w:p w:rsidR="00D11747" w:rsidRPr="00D11747" w:rsidRDefault="004A044F" w:rsidP="00D11747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Certifications</w:t>
                      </w:r>
                    </w:p>
                    <w:p w:rsidR="00926441" w:rsidRPr="00C4583D" w:rsidRDefault="00926441" w:rsidP="00D1174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4583D">
                        <w:rPr>
                          <w:b/>
                          <w:sz w:val="24"/>
                          <w:szCs w:val="24"/>
                          <w:lang w:val="en-US"/>
                        </w:rPr>
                        <w:t>AWS Certified Solutions Architect – Associate</w:t>
                      </w:r>
                    </w:p>
                    <w:p w:rsidR="004A044F" w:rsidRDefault="004A044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Issued by Amazon Web Services on 28 April 2020. Expires on 28 April 2023</w:t>
                      </w:r>
                    </w:p>
                    <w:p w:rsidR="004A044F" w:rsidRDefault="004A044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4A044F" w:rsidRPr="00C4583D" w:rsidRDefault="004A044F" w:rsidP="00D11747">
                      <w:pPr>
                        <w:pStyle w:val="NoSpacing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C4583D">
                        <w:rPr>
                          <w:b/>
                          <w:sz w:val="24"/>
                          <w:szCs w:val="24"/>
                          <w:lang w:val="en-US"/>
                        </w:rPr>
                        <w:t>Cisco Certified Network Associate Routing and Switching (CCNA Routing and Switching)</w:t>
                      </w:r>
                    </w:p>
                    <w:p w:rsidR="004A044F" w:rsidRDefault="004A044F" w:rsidP="00D1174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A044F">
                        <w:rPr>
                          <w:sz w:val="24"/>
                          <w:szCs w:val="24"/>
                          <w:lang w:val="en-US"/>
                        </w:rPr>
                        <w:t>Issued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by Cisco</w:t>
                      </w:r>
                      <w:r w:rsidRPr="004A044F">
                        <w:rPr>
                          <w:sz w:val="24"/>
                          <w:szCs w:val="24"/>
                          <w:lang w:val="en-US"/>
                        </w:rPr>
                        <w:t xml:space="preserve"> on 9 October 2019. Expires on 9 April 2023</w:t>
                      </w:r>
                    </w:p>
                    <w:p w:rsidR="00C62F7C" w:rsidRPr="00D11747" w:rsidRDefault="004E2C6E" w:rsidP="00C62F7C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Education</w:t>
                      </w:r>
                    </w:p>
                    <w:p w:rsidR="004E2C6E" w:rsidRDefault="004E2C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4E2C6E">
                        <w:rPr>
                          <w:b/>
                          <w:sz w:val="24"/>
                          <w:szCs w:val="24"/>
                          <w:lang w:val="en-US"/>
                        </w:rPr>
                        <w:t>University of London</w:t>
                      </w:r>
                      <w:r w:rsidRPr="004E2C6E">
                        <w:rPr>
                          <w:b/>
                          <w:sz w:val="24"/>
                          <w:szCs w:val="24"/>
                          <w:lang w:val="en-US"/>
                        </w:rPr>
                        <w:br/>
                      </w:r>
                      <w:r w:rsidRPr="004E2C6E">
                        <w:rPr>
                          <w:sz w:val="24"/>
                          <w:szCs w:val="24"/>
                          <w:lang w:val="en-US"/>
                        </w:rPr>
                        <w:t>Bachelor of Science</w:t>
                      </w:r>
                      <w:r w:rsidR="00EB524E">
                        <w:rPr>
                          <w:sz w:val="24"/>
                          <w:szCs w:val="24"/>
                          <w:lang w:val="en-US"/>
                        </w:rPr>
                        <w:t xml:space="preserve"> (</w:t>
                      </w:r>
                      <w:proofErr w:type="spellStart"/>
                      <w:r w:rsidR="00EB524E">
                        <w:rPr>
                          <w:sz w:val="24"/>
                          <w:szCs w:val="24"/>
                          <w:lang w:val="en-US"/>
                        </w:rPr>
                        <w:t>Honours</w:t>
                      </w:r>
                      <w:proofErr w:type="spellEnd"/>
                      <w:r w:rsidR="00EB524E">
                        <w:rPr>
                          <w:sz w:val="24"/>
                          <w:szCs w:val="24"/>
                          <w:lang w:val="en-US"/>
                        </w:rPr>
                        <w:t>)</w:t>
                      </w:r>
                      <w:r w:rsidRPr="004E2C6E">
                        <w:rPr>
                          <w:sz w:val="24"/>
                          <w:szCs w:val="24"/>
                          <w:lang w:val="en-US"/>
                        </w:rPr>
                        <w:t xml:space="preserve"> in Computing and Information Systems</w:t>
                      </w:r>
                    </w:p>
                    <w:p w:rsidR="004E2C6E" w:rsidRPr="004E2C6E" w:rsidRDefault="004E2C6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2016 - 2019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br/>
                      </w:r>
                      <w:r w:rsidRPr="004E2C6E">
                        <w:rPr>
                          <w:rFonts w:cstheme="minorHAnsi"/>
                          <w:sz w:val="24"/>
                          <w:szCs w:val="24"/>
                        </w:rPr>
                        <w:t>Graduated with Second Class Honours (Upper Division)</w:t>
                      </w:r>
                    </w:p>
                    <w:p w:rsidR="004E2C6E" w:rsidRPr="004E2C6E" w:rsidRDefault="004E2C6E">
                      <w:pPr>
                        <w:rPr>
                          <w:b/>
                          <w:lang w:val="en-US"/>
                        </w:rPr>
                      </w:pPr>
                      <w:r w:rsidRPr="004E2C6E">
                        <w:rPr>
                          <w:b/>
                          <w:lang w:val="en-US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7352B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-395605</wp:posOffset>
                </wp:positionH>
                <wp:positionV relativeFrom="paragraph">
                  <wp:posOffset>651510</wp:posOffset>
                </wp:positionV>
                <wp:extent cx="3619500" cy="140462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6441" w:rsidRPr="00926441" w:rsidRDefault="00926441" w:rsidP="0092644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264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E-mail:</w:t>
                            </w:r>
                            <w:r w:rsidRPr="009264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taqiuddin.mz@gmail.com</w:t>
                            </w:r>
                          </w:p>
                          <w:p w:rsidR="00926441" w:rsidRPr="00926441" w:rsidRDefault="00926441" w:rsidP="0092644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9264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proofErr w:type="spellEnd"/>
                            <w:r w:rsidRPr="009264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="00C7352B" w:rsidRPr="00C7352B">
                              <w:t xml:space="preserve"> </w:t>
                            </w:r>
                            <w:hyperlink r:id="rId6" w:history="1">
                              <w:r w:rsidR="00181C5C">
                                <w:rPr>
                                  <w:rStyle w:val="Hyperlink"/>
                                </w:rPr>
                                <w:t>https://www.linkedin.com/in/taqiuddinmohamed/</w:t>
                              </w:r>
                            </w:hyperlink>
                          </w:p>
                          <w:p w:rsidR="00284DAA" w:rsidRPr="00284DAA" w:rsidRDefault="00926441" w:rsidP="00926441">
                            <w:pPr>
                              <w:pStyle w:val="NoSpacing"/>
                              <w:rPr>
                                <w:color w:val="FFFFFF" w:themeColor="background1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926441"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Contact: +65 92317261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31.15pt;margin-top:51.3pt;width:2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" filled="f" stroked="f">
                <v:textbox style="mso-fit-shape-to-text:t">
                  <w:txbxContent>
                    <w:p w:rsidR="00926441" w:rsidRPr="00926441" w:rsidRDefault="00926441" w:rsidP="0092644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9264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E-mail:</w:t>
                      </w:r>
                      <w:r w:rsidRPr="009264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ab/>
                        <w:t xml:space="preserve"> taqiuddin.mz@gmail.com</w:t>
                      </w:r>
                    </w:p>
                    <w:p w:rsidR="00926441" w:rsidRPr="00926441" w:rsidRDefault="00926441" w:rsidP="0092644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9264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Linkedin</w:t>
                      </w:r>
                      <w:proofErr w:type="spellEnd"/>
                      <w:r w:rsidRPr="009264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:</w:t>
                      </w:r>
                      <w:r w:rsidR="00C7352B" w:rsidRPr="00C7352B">
                        <w:t xml:space="preserve"> </w:t>
                      </w:r>
                      <w:hyperlink r:id="rId7" w:history="1">
                        <w:r w:rsidR="00181C5C">
                          <w:rPr>
                            <w:rStyle w:val="Hyperlink"/>
                          </w:rPr>
                          <w:t>https://www.linkedin.com/in/taqiuddinmohamed/</w:t>
                        </w:r>
                      </w:hyperlink>
                    </w:p>
                    <w:p w:rsidR="00284DAA" w:rsidRPr="00284DAA" w:rsidRDefault="00926441" w:rsidP="00926441">
                      <w:pPr>
                        <w:pStyle w:val="NoSpacing"/>
                        <w:rPr>
                          <w:color w:val="FFFFFF" w:themeColor="background1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926441">
                        <w:rPr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Contact: +65 92317261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2C6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-457200</wp:posOffset>
                </wp:positionH>
                <wp:positionV relativeFrom="paragraph">
                  <wp:posOffset>-939165</wp:posOffset>
                </wp:positionV>
                <wp:extent cx="8020050" cy="2676525"/>
                <wp:effectExtent l="0" t="0" r="0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0050" cy="26765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B8067" id="Prostokąt 2" o:spid="_x0000_s1026" style="position:absolute;margin-left:-36pt;margin-top:-73.95pt;width:631.5pt;height:210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" fillcolor="#323e4f [2415]" stroked="f" strokeweight="1pt">
                <w10:wrap anchorx="page"/>
              </v:rect>
            </w:pict>
          </mc:Fallback>
        </mc:AlternateContent>
      </w:r>
      <w:r w:rsidR="004A044F" w:rsidRPr="00284DAA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-490855</wp:posOffset>
                </wp:positionH>
                <wp:positionV relativeFrom="paragraph">
                  <wp:posOffset>3810</wp:posOffset>
                </wp:positionV>
                <wp:extent cx="5162550" cy="628650"/>
                <wp:effectExtent l="0" t="0" r="0" b="0"/>
                <wp:wrapSquare wrapText="bothSides"/>
                <wp:docPr id="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25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4DAA" w:rsidRPr="00926441" w:rsidRDefault="00926441" w:rsidP="00284DAA">
                            <w:pPr>
                              <w:pStyle w:val="Title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926441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MUHAMMAD TAQIUDDIN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38.65pt;margin-top:.3pt;width:406.5pt;height:49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" filled="f" stroked="f">
                <v:textbox>
                  <w:txbxContent>
                    <w:p w:rsidR="00284DAA" w:rsidRPr="00926441" w:rsidRDefault="00926441" w:rsidP="00284DAA">
                      <w:pPr>
                        <w:pStyle w:val="Title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r w:rsidRPr="00926441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MUHAMMAD TAQIUDDIN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2644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4624070</wp:posOffset>
                </wp:positionH>
                <wp:positionV relativeFrom="paragraph">
                  <wp:posOffset>-5715</wp:posOffset>
                </wp:positionV>
                <wp:extent cx="1381125" cy="1409700"/>
                <wp:effectExtent l="0" t="0" r="9525" b="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409700"/>
                        </a:xfrm>
                        <a:prstGeom prst="ellipse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0D7FD0" id="Oval 1" o:spid="_x0000_s1026" style="position:absolute;margin-left:364.1pt;margin-top:-.45pt;width:108.75pt;height:11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" stroked="f" strokeweight="1pt">
                <v:fill r:id="rId9" o:title="" recolor="t" rotate="t" type="frame"/>
                <v:stroke joinstyle="miter"/>
              </v:oval>
            </w:pict>
          </mc:Fallback>
        </mc:AlternateContent>
      </w:r>
    </w:p>
    <w:sectPr w:rsidR="00D158A1" w:rsidRPr="00D158A1" w:rsidSect="003D0489">
      <w:pgSz w:w="11906" w:h="16838"/>
      <w:pgMar w:top="62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08604A"/>
    <w:multiLevelType w:val="hybridMultilevel"/>
    <w:tmpl w:val="7388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A241B"/>
    <w:multiLevelType w:val="hybridMultilevel"/>
    <w:tmpl w:val="AA38A96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5A6E5B"/>
    <w:multiLevelType w:val="hybridMultilevel"/>
    <w:tmpl w:val="6ACEBF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561160"/>
    <w:multiLevelType w:val="hybridMultilevel"/>
    <w:tmpl w:val="95CC4F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4348C"/>
    <w:rsid w:val="000F34B6"/>
    <w:rsid w:val="0012331A"/>
    <w:rsid w:val="00146708"/>
    <w:rsid w:val="00181C5C"/>
    <w:rsid w:val="001D48B7"/>
    <w:rsid w:val="00231C5F"/>
    <w:rsid w:val="00284DAA"/>
    <w:rsid w:val="00305D97"/>
    <w:rsid w:val="0032259C"/>
    <w:rsid w:val="00324E55"/>
    <w:rsid w:val="00372FC7"/>
    <w:rsid w:val="003B4828"/>
    <w:rsid w:val="003C2A19"/>
    <w:rsid w:val="003D0489"/>
    <w:rsid w:val="00472B8A"/>
    <w:rsid w:val="004A044F"/>
    <w:rsid w:val="004C4C7B"/>
    <w:rsid w:val="004C62F9"/>
    <w:rsid w:val="004E2C6E"/>
    <w:rsid w:val="004F0DEE"/>
    <w:rsid w:val="00504FA5"/>
    <w:rsid w:val="00525019"/>
    <w:rsid w:val="005A1E06"/>
    <w:rsid w:val="005A2B91"/>
    <w:rsid w:val="005A54E4"/>
    <w:rsid w:val="005C0D71"/>
    <w:rsid w:val="00642914"/>
    <w:rsid w:val="0068646F"/>
    <w:rsid w:val="00721427"/>
    <w:rsid w:val="007A3A77"/>
    <w:rsid w:val="007E6D99"/>
    <w:rsid w:val="0082535E"/>
    <w:rsid w:val="008325BE"/>
    <w:rsid w:val="008B487E"/>
    <w:rsid w:val="00926441"/>
    <w:rsid w:val="00A12362"/>
    <w:rsid w:val="00AA1A96"/>
    <w:rsid w:val="00B53F15"/>
    <w:rsid w:val="00B714A2"/>
    <w:rsid w:val="00C4583D"/>
    <w:rsid w:val="00C62F7C"/>
    <w:rsid w:val="00C7352B"/>
    <w:rsid w:val="00C96AE3"/>
    <w:rsid w:val="00CC1319"/>
    <w:rsid w:val="00CD2E33"/>
    <w:rsid w:val="00D11747"/>
    <w:rsid w:val="00D158A1"/>
    <w:rsid w:val="00D55B17"/>
    <w:rsid w:val="00DB175E"/>
    <w:rsid w:val="00DD60D2"/>
    <w:rsid w:val="00DE57B0"/>
    <w:rsid w:val="00E73B23"/>
    <w:rsid w:val="00EB524E"/>
    <w:rsid w:val="00EB63A0"/>
    <w:rsid w:val="00EC50D9"/>
    <w:rsid w:val="00EC7AAF"/>
    <w:rsid w:val="00EF4751"/>
    <w:rsid w:val="00F20FDA"/>
    <w:rsid w:val="00F2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E321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1D48B7"/>
    <w:pPr>
      <w:pBdr>
        <w:bottom w:val="single" w:sz="4" w:space="2" w:color="323E4F" w:themeColor="text2" w:themeShade="BF"/>
      </w:pBdr>
    </w:pPr>
    <w:rPr>
      <w:rFonts w:ascii="Arial Black" w:hAnsi="Arial Black"/>
      <w:sz w:val="32"/>
    </w:rPr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1D48B7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ListParagraph">
    <w:name w:val="List Paragraph"/>
    <w:basedOn w:val="Normal"/>
    <w:uiPriority w:val="34"/>
    <w:qFormat/>
    <w:rsid w:val="00D117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hyperlink" Target="https://www.linkedin.com/in/taqiuddinmohame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aqiuddinmohamed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555B6-40FD-4291-A425-A23159F74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82013593</cp:lastModifiedBy>
  <cp:revision>61</cp:revision>
  <cp:lastPrinted>2019-05-20T10:46:00Z</cp:lastPrinted>
  <dcterms:created xsi:type="dcterms:W3CDTF">2020-05-16T08:03:00Z</dcterms:created>
  <dcterms:modified xsi:type="dcterms:W3CDTF">2020-06-12T01:48:00Z</dcterms:modified>
</cp:coreProperties>
</file>